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0"/>
        <w:gridCol w:w="720"/>
        <w:gridCol w:w="6470"/>
      </w:tblGrid>
      <w:tr w:rsidR="001B2ABD" w:rsidTr="001B2ABD">
        <w:trPr>
          <w:trHeight w:val="4410"/>
        </w:trPr>
        <w:tc>
          <w:tcPr>
            <w:tcW w:w="3600" w:type="dxa"/>
            <w:vAlign w:val="bottom"/>
          </w:tcPr>
          <w:p w:rsidR="001B2ABD" w:rsidRDefault="001B2ABD" w:rsidP="001B2ABD">
            <w:pPr>
              <w:tabs>
                <w:tab w:val="left" w:pos="990"/>
              </w:tabs>
              <w:jc w:val="center"/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inline distT="0" distB="0" distL="0" distR="0" wp14:anchorId="3856B50E" wp14:editId="716CBD5D">
                      <wp:extent cx="2133600" cy="2085975"/>
                      <wp:effectExtent l="19050" t="19050" r="38100" b="47625"/>
                      <wp:docPr id="2" name="Oval 2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33600" cy="2085975"/>
                              </a:xfrm>
                              <a:prstGeom prst="ellipse">
                                <a:avLst/>
                              </a:prstGeom>
                              <a:blipFill>
                                <a:blip r:embed="rId10" cstate="hq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l="-5472" t="912" r="-18140" b="-912"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B188007" id="Oval 2" o:spid="_x0000_s1026" alt="Title: Professional Headshot of Man" style="width:168pt;height:16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" strokecolor="#94b6d2 [3204]" strokeweight="5pt">
                      <v:fill r:id="rId11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720" w:type="dxa"/>
          </w:tcPr>
          <w:p w:rsidR="001B2ABD" w:rsidRDefault="001B2ABD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  <w:vAlign w:val="bottom"/>
          </w:tcPr>
          <w:p w:rsidR="001B2ABD" w:rsidRPr="00341FCA" w:rsidRDefault="00767252" w:rsidP="001B2ABD">
            <w:pPr>
              <w:pStyle w:val="Title"/>
              <w:rPr>
                <w:rFonts w:ascii="Arial" w:hAnsi="Arial" w:cs="Arial"/>
                <w:color w:val="0070C0"/>
                <w:sz w:val="56"/>
              </w:rPr>
            </w:pPr>
            <w:r w:rsidRPr="00341FCA">
              <w:rPr>
                <w:rFonts w:ascii="Arial" w:hAnsi="Arial" w:cs="Arial"/>
                <w:color w:val="0070C0"/>
                <w:sz w:val="56"/>
              </w:rPr>
              <w:t>Sixtus aondoakaa</w:t>
            </w:r>
          </w:p>
          <w:p w:rsidR="001B2ABD" w:rsidRPr="00341FCA" w:rsidRDefault="00767252" w:rsidP="00767252">
            <w:pPr>
              <w:pStyle w:val="Subtitle"/>
              <w:rPr>
                <w:rFonts w:ascii="Arial" w:hAnsi="Arial" w:cs="Arial"/>
                <w:szCs w:val="32"/>
              </w:rPr>
            </w:pPr>
            <w:r w:rsidRPr="00FC3761">
              <w:rPr>
                <w:rFonts w:ascii="Arial" w:hAnsi="Arial" w:cs="Arial"/>
                <w:spacing w:val="9"/>
                <w:w w:val="55"/>
                <w:szCs w:val="32"/>
              </w:rPr>
              <w:t>Full stack web develope</w:t>
            </w:r>
            <w:r w:rsidRPr="00FC3761">
              <w:rPr>
                <w:rFonts w:ascii="Arial" w:hAnsi="Arial" w:cs="Arial"/>
                <w:spacing w:val="17"/>
                <w:w w:val="55"/>
                <w:szCs w:val="32"/>
              </w:rPr>
              <w:t>r</w:t>
            </w:r>
          </w:p>
        </w:tc>
      </w:tr>
      <w:tr w:rsidR="00E0388C" w:rsidTr="001B2ABD">
        <w:tc>
          <w:tcPr>
            <w:tcW w:w="3600" w:type="dxa"/>
          </w:tcPr>
          <w:p w:rsidR="00E0388C" w:rsidRDefault="00E0388C" w:rsidP="00036450">
            <w:pPr>
              <w:pStyle w:val="Heading3"/>
            </w:pPr>
          </w:p>
        </w:tc>
        <w:tc>
          <w:tcPr>
            <w:tcW w:w="720" w:type="dxa"/>
          </w:tcPr>
          <w:p w:rsidR="00E0388C" w:rsidRDefault="00E0388C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p w:rsidR="00E0388C" w:rsidRDefault="00E0388C" w:rsidP="00036450">
            <w:pPr>
              <w:pStyle w:val="Heading2"/>
            </w:pPr>
          </w:p>
        </w:tc>
      </w:tr>
      <w:tr w:rsidR="0004541B" w:rsidTr="001B2ABD">
        <w:tc>
          <w:tcPr>
            <w:tcW w:w="3600" w:type="dxa"/>
          </w:tcPr>
          <w:p w:rsidR="0004541B" w:rsidRDefault="0004541B" w:rsidP="00036450"/>
          <w:p w:rsidR="0004541B" w:rsidRDefault="0004541B" w:rsidP="00341FCA">
            <w:pPr>
              <w:pStyle w:val="Heading3"/>
            </w:pPr>
            <w:r>
              <w:t>Objective:</w:t>
            </w:r>
          </w:p>
          <w:p w:rsidR="0004541B" w:rsidRPr="00341FCA" w:rsidRDefault="0004541B" w:rsidP="00341FCA">
            <w:r w:rsidRPr="00341FCA">
              <w:t>To obtain a full-stack developer position where I can utilize my skills in web development and apply new technologies to create innovative solutions.</w:t>
            </w:r>
          </w:p>
          <w:sdt>
            <w:sdtPr>
              <w:id w:val="-1844926491"/>
              <w:placeholder>
                <w:docPart w:val="5D26C30C310C41B1A61BBEBA5EE1BD23"/>
              </w:placeholder>
              <w:temporary/>
              <w:showingPlcHdr/>
              <w15:appearance w15:val="hidden"/>
            </w:sdtPr>
            <w:sdtEndPr/>
            <w:sdtContent>
              <w:p w:rsidR="0004541B" w:rsidRDefault="0004541B" w:rsidP="005911CC">
                <w:pPr>
                  <w:pStyle w:val="Heading3"/>
                </w:pPr>
                <w:r w:rsidRPr="00CB0055">
                  <w:t>Contact</w:t>
                </w:r>
              </w:p>
            </w:sdtContent>
          </w:sdt>
          <w:p w:rsidR="000F3251" w:rsidRDefault="000F3251" w:rsidP="000F3251">
            <w:r w:rsidRPr="000F3251">
              <w:rPr>
                <w:b/>
              </w:rPr>
              <w:t>WhatsApp</w:t>
            </w:r>
            <w:r>
              <w:t xml:space="preserve">: </w:t>
            </w:r>
            <w:r w:rsidR="0004541B">
              <w:t xml:space="preserve">+2349022048105, </w:t>
            </w:r>
          </w:p>
          <w:p w:rsidR="0004541B" w:rsidRDefault="000F3251" w:rsidP="000F3251">
            <w:r w:rsidRPr="000F3251">
              <w:rPr>
                <w:b/>
              </w:rPr>
              <w:t>Phone</w:t>
            </w:r>
            <w:r>
              <w:t xml:space="preserve">: </w:t>
            </w:r>
            <w:r w:rsidR="0004541B">
              <w:t>+2349063590387</w:t>
            </w:r>
          </w:p>
          <w:p w:rsidR="0004541B" w:rsidRDefault="0004541B" w:rsidP="004D3011">
            <w:r>
              <w:t>ETI OSA, Lagos, Nigeria</w:t>
            </w:r>
          </w:p>
          <w:p w:rsidR="0004541B" w:rsidRPr="004D3011" w:rsidRDefault="0004541B" w:rsidP="004D3011"/>
          <w:sdt>
            <w:sdtPr>
              <w:id w:val="-1841219692"/>
              <w:placeholder>
                <w:docPart w:val="4DC395C6FD7348FEBDDA94463D4DC41E"/>
              </w:placeholder>
              <w:temporary/>
              <w:showingPlcHdr/>
              <w15:appearance w15:val="hidden"/>
            </w:sdtPr>
            <w:sdtEndPr/>
            <w:sdtContent>
              <w:p w:rsidR="0004541B" w:rsidRDefault="0004541B" w:rsidP="004D3011">
                <w:r w:rsidRPr="00341FCA">
                  <w:rPr>
                    <w:b/>
                  </w:rPr>
                  <w:t>WEBSITE:</w:t>
                </w:r>
              </w:p>
            </w:sdtContent>
          </w:sdt>
          <w:p w:rsidR="0004541B" w:rsidRDefault="0004541B" w:rsidP="004D3011">
            <w:r w:rsidRPr="001B2907">
              <w:t>https://sixtusdevel</w:t>
            </w:r>
            <w:r>
              <w:t>oper.github.io/portfolio</w:t>
            </w:r>
          </w:p>
          <w:p w:rsidR="0004541B" w:rsidRDefault="0004541B" w:rsidP="004D3011"/>
          <w:sdt>
            <w:sdtPr>
              <w:id w:val="1918286397"/>
              <w:placeholder>
                <w:docPart w:val="988B66110B404977B35CF1FA99ADF7E9"/>
              </w:placeholder>
              <w:temporary/>
              <w:showingPlcHdr/>
              <w15:appearance w15:val="hidden"/>
            </w:sdtPr>
            <w:sdtEndPr/>
            <w:sdtContent>
              <w:p w:rsidR="0004541B" w:rsidRDefault="0004541B" w:rsidP="004D3011">
                <w:r w:rsidRPr="00341FCA">
                  <w:rPr>
                    <w:b/>
                  </w:rPr>
                  <w:t>EMAIL:</w:t>
                </w:r>
              </w:p>
            </w:sdtContent>
          </w:sdt>
          <w:p w:rsidR="0004541B" w:rsidRPr="00E4381A" w:rsidRDefault="0004541B" w:rsidP="004D3011">
            <w:pPr>
              <w:rPr>
                <w:rStyle w:val="Hyperlink"/>
              </w:rPr>
            </w:pPr>
            <w:r>
              <w:t>sixtusushahemba@gmail.com</w:t>
            </w:r>
          </w:p>
          <w:p w:rsidR="0004541B" w:rsidRPr="00CB0055" w:rsidRDefault="00791A1F" w:rsidP="00CB0055">
            <w:pPr>
              <w:pStyle w:val="Heading3"/>
            </w:pPr>
            <w:sdt>
              <w:sdtPr>
                <w:id w:val="245008157"/>
                <w:placeholder>
                  <w:docPart w:val="BEEE1BF74F9747B8AFA51A51BCCF401F"/>
                </w:placeholder>
                <w:temporary/>
                <w:showingPlcHdr/>
                <w15:appearance w15:val="hidden"/>
              </w:sdtPr>
              <w:sdtEndPr/>
              <w:sdtContent>
                <w:r w:rsidR="0004541B" w:rsidRPr="00CB0055">
                  <w:t>Hobbies</w:t>
                </w:r>
              </w:sdtContent>
            </w:sdt>
            <w:r w:rsidR="0004541B">
              <w:t>:</w:t>
            </w:r>
          </w:p>
          <w:p w:rsidR="0004541B" w:rsidRDefault="0004541B" w:rsidP="004D3011">
            <w:r>
              <w:t>Coding,</w:t>
            </w:r>
          </w:p>
          <w:p w:rsidR="0004541B" w:rsidRDefault="0004541B" w:rsidP="004D3011">
            <w:r>
              <w:t>Sports,</w:t>
            </w:r>
          </w:p>
          <w:p w:rsidR="0004541B" w:rsidRDefault="0004541B" w:rsidP="001B2907">
            <w:r>
              <w:t>Reading</w:t>
            </w:r>
          </w:p>
          <w:p w:rsidR="0004541B" w:rsidRDefault="0004541B" w:rsidP="001B2907"/>
          <w:p w:rsidR="0004541B" w:rsidRPr="0004541B" w:rsidRDefault="0004541B" w:rsidP="0004541B">
            <w:pPr>
              <w:rPr>
                <w:b/>
                <w:color w:val="0070C0"/>
              </w:rPr>
            </w:pPr>
            <w:r>
              <w:rPr>
                <w:b/>
                <w:color w:val="0070C0"/>
              </w:rPr>
              <w:t>REFERENCES:</w:t>
            </w:r>
          </w:p>
          <w:p w:rsidR="0004541B" w:rsidRPr="004D3011" w:rsidRDefault="0004541B" w:rsidP="0004541B">
            <w:r>
              <w:t>Available upon request</w:t>
            </w:r>
          </w:p>
        </w:tc>
        <w:tc>
          <w:tcPr>
            <w:tcW w:w="720" w:type="dxa"/>
          </w:tcPr>
          <w:p w:rsidR="0004541B" w:rsidRDefault="0004541B" w:rsidP="000C45FF">
            <w:pPr>
              <w:tabs>
                <w:tab w:val="left" w:pos="990"/>
              </w:tabs>
            </w:pPr>
          </w:p>
        </w:tc>
        <w:tc>
          <w:tcPr>
            <w:tcW w:w="6470" w:type="dxa"/>
          </w:tcPr>
          <w:p w:rsidR="0004541B" w:rsidRDefault="00791A1F" w:rsidP="00CC2B6F">
            <w:pPr>
              <w:pStyle w:val="Heading2"/>
            </w:pPr>
            <w:sdt>
              <w:sdtPr>
                <w:id w:val="-917322695"/>
                <w:placeholder>
                  <w:docPart w:val="D356267DF2414224B719E3C804D98DA4"/>
                </w:placeholder>
                <w:temporary/>
                <w:showingPlcHdr/>
                <w15:appearance w15:val="hidden"/>
              </w:sdtPr>
              <w:sdtEndPr/>
              <w:sdtContent>
                <w:r w:rsidR="0004541B" w:rsidRPr="00A717E6">
                  <w:rPr>
                    <w:color w:val="0070C0"/>
                  </w:rPr>
                  <w:t>EDUCATION</w:t>
                </w:r>
              </w:sdtContent>
            </w:sdt>
            <w:r w:rsidR="0004541B">
              <w:t>:</w:t>
            </w:r>
          </w:p>
          <w:p w:rsidR="0004541B" w:rsidRDefault="0004541B" w:rsidP="00CC2B6F">
            <w:pPr>
              <w:pStyle w:val="Heading4"/>
            </w:pPr>
            <w:r>
              <w:t>BENUE STATE UNIVERSITY(BSU)</w:t>
            </w:r>
          </w:p>
          <w:p w:rsidR="0004541B" w:rsidRPr="00FE2DDE" w:rsidRDefault="005911CC" w:rsidP="00D570B5">
            <w:r>
              <w:t xml:space="preserve">- </w:t>
            </w:r>
            <w:r w:rsidR="0004541B">
              <w:t>Student</w:t>
            </w:r>
          </w:p>
          <w:p w:rsidR="0004541B" w:rsidRPr="00B359E4" w:rsidRDefault="005911CC" w:rsidP="00B359E4">
            <w:pPr>
              <w:pStyle w:val="Date"/>
            </w:pPr>
            <w:r>
              <w:t xml:space="preserve">- </w:t>
            </w:r>
            <w:r w:rsidR="0004541B" w:rsidRPr="00A717E6">
              <w:t>Expect</w:t>
            </w:r>
            <w:r w:rsidR="0004541B">
              <w:t>ed graduation date: January 2026</w:t>
            </w:r>
          </w:p>
          <w:p w:rsidR="0004541B" w:rsidRPr="00CC2B6F" w:rsidRDefault="0004541B" w:rsidP="00036450">
            <w:pPr>
              <w:pStyle w:val="Heading2"/>
              <w:rPr>
                <w:color w:val="0070C0"/>
              </w:rPr>
            </w:pPr>
            <w:r w:rsidRPr="00CC2B6F">
              <w:rPr>
                <w:color w:val="0070C0"/>
              </w:rPr>
              <w:t>EXPERIENCE</w:t>
            </w:r>
            <w:r>
              <w:rPr>
                <w:color w:val="0070C0"/>
              </w:rPr>
              <w:t>:</w:t>
            </w:r>
          </w:p>
          <w:p w:rsidR="0004541B" w:rsidRDefault="0004541B" w:rsidP="005911CC">
            <w:pPr>
              <w:pStyle w:val="Heading4"/>
            </w:pPr>
            <w:r>
              <w:t>KROPMANN COMMUNICATIONS LIMITED (Administrative Assistant)</w:t>
            </w:r>
          </w:p>
          <w:p w:rsidR="0004541B" w:rsidRDefault="005911CC" w:rsidP="00FE2DDE">
            <w:pPr>
              <w:pStyle w:val="Date"/>
            </w:pPr>
            <w:r>
              <w:t xml:space="preserve">- </w:t>
            </w:r>
            <w:r w:rsidR="0004541B">
              <w:t>January 2019 - Present (4 years 2 months)</w:t>
            </w:r>
          </w:p>
          <w:p w:rsidR="0004541B" w:rsidRDefault="005911CC" w:rsidP="00FE2DDE">
            <w:r>
              <w:t xml:space="preserve">- </w:t>
            </w:r>
            <w:r w:rsidR="0004541B">
              <w:t>Lagos State, Nigeria</w:t>
            </w:r>
          </w:p>
          <w:p w:rsidR="0004541B" w:rsidRDefault="0004541B" w:rsidP="00E0388C">
            <w:pPr>
              <w:pStyle w:val="Heading4"/>
              <w:tabs>
                <w:tab w:val="center" w:pos="3120"/>
              </w:tabs>
            </w:pPr>
          </w:p>
          <w:p w:rsidR="00D570B5" w:rsidRDefault="0004541B" w:rsidP="00D570B5">
            <w:pPr>
              <w:pStyle w:val="Heading4"/>
              <w:tabs>
                <w:tab w:val="center" w:pos="3120"/>
              </w:tabs>
            </w:pPr>
            <w:r w:rsidRPr="005911CC">
              <w:rPr>
                <w:color w:val="000000" w:themeColor="text1"/>
              </w:rPr>
              <w:t>FREELANCE WEB DEVELOPER:</w:t>
            </w:r>
            <w:r w:rsidRPr="00A717E6">
              <w:tab/>
            </w:r>
          </w:p>
          <w:p w:rsidR="0004541B" w:rsidRPr="001B2907" w:rsidRDefault="0004541B" w:rsidP="00D570B5">
            <w:pPr>
              <w:pStyle w:val="Heading4"/>
              <w:tabs>
                <w:tab w:val="center" w:pos="3120"/>
              </w:tabs>
            </w:pPr>
            <w:r w:rsidRPr="00A717E6">
              <w:t>January 2020 - Present (3 years 2 months)</w:t>
            </w:r>
            <w:bookmarkStart w:id="0" w:name="_GoBack"/>
            <w:bookmarkEnd w:id="0"/>
          </w:p>
          <w:p w:rsidR="0004541B" w:rsidRDefault="00791A1F" w:rsidP="00036450">
            <w:pPr>
              <w:pStyle w:val="Heading2"/>
            </w:pPr>
            <w:sdt>
              <w:sdtPr>
                <w:id w:val="875048512"/>
                <w:placeholder>
                  <w:docPart w:val="6A338120EE1E4F5898FE3D83C978268C"/>
                </w:placeholder>
                <w:temporary/>
                <w:showingPlcHdr/>
                <w15:appearance w15:val="hidden"/>
              </w:sdtPr>
              <w:sdtEndPr/>
              <w:sdtContent>
                <w:r w:rsidR="0004541B" w:rsidRPr="00A717E6">
                  <w:rPr>
                    <w:rStyle w:val="Heading2Char"/>
                    <w:b/>
                    <w:bCs/>
                    <w:caps/>
                    <w:color w:val="0070C0"/>
                  </w:rPr>
                  <w:t>SKILLS</w:t>
                </w:r>
              </w:sdtContent>
            </w:sdt>
            <w:r w:rsidR="0004541B">
              <w:t>:</w:t>
            </w:r>
          </w:p>
          <w:p w:rsidR="0004541B" w:rsidRPr="00341FCA" w:rsidRDefault="0004541B" w:rsidP="00341FCA">
            <w:pPr>
              <w:rPr>
                <w:noProof/>
                <w:color w:val="000000" w:themeColor="text1"/>
                <w:lang w:eastAsia="en-US"/>
              </w:rPr>
            </w:pPr>
            <w:r w:rsidRPr="00341FCA">
              <w:rPr>
                <w:noProof/>
                <w:color w:val="000000" w:themeColor="text1"/>
                <w:lang w:eastAsia="en-US"/>
              </w:rPr>
              <w:t>- Proficien</w:t>
            </w:r>
            <w:r>
              <w:rPr>
                <w:noProof/>
                <w:color w:val="000000" w:themeColor="text1"/>
                <w:lang w:eastAsia="en-US"/>
              </w:rPr>
              <w:t xml:space="preserve">t in HTML, </w:t>
            </w:r>
            <w:r w:rsidR="005911CC">
              <w:rPr>
                <w:noProof/>
                <w:color w:val="000000" w:themeColor="text1"/>
                <w:lang w:eastAsia="en-US"/>
              </w:rPr>
              <w:t xml:space="preserve">CSS, JavaScript, PHP and </w:t>
            </w:r>
            <w:r>
              <w:rPr>
                <w:noProof/>
                <w:color w:val="000000" w:themeColor="text1"/>
                <w:lang w:eastAsia="en-US"/>
              </w:rPr>
              <w:t>MYSQL</w:t>
            </w:r>
          </w:p>
          <w:p w:rsidR="0004541B" w:rsidRPr="00341FCA" w:rsidRDefault="0004541B" w:rsidP="00341FCA">
            <w:pPr>
              <w:rPr>
                <w:noProof/>
                <w:color w:val="000000" w:themeColor="text1"/>
                <w:lang w:eastAsia="en-US"/>
              </w:rPr>
            </w:pPr>
            <w:r w:rsidRPr="00341FCA">
              <w:rPr>
                <w:noProof/>
                <w:color w:val="000000" w:themeColor="text1"/>
                <w:lang w:eastAsia="en-US"/>
              </w:rPr>
              <w:t>- Familiar with Node.js,</w:t>
            </w:r>
            <w:r>
              <w:rPr>
                <w:noProof/>
                <w:color w:val="000000" w:themeColor="text1"/>
                <w:lang w:eastAsia="en-US"/>
              </w:rPr>
              <w:t xml:space="preserve"> React.js,</w:t>
            </w:r>
            <w:r w:rsidRPr="00341FCA">
              <w:rPr>
                <w:noProof/>
                <w:color w:val="000000" w:themeColor="text1"/>
                <w:lang w:eastAsia="en-US"/>
              </w:rPr>
              <w:t xml:space="preserve"> Express, and MongoDB</w:t>
            </w:r>
          </w:p>
          <w:p w:rsidR="0004541B" w:rsidRPr="00341FCA" w:rsidRDefault="0004541B" w:rsidP="00341FCA">
            <w:pPr>
              <w:rPr>
                <w:noProof/>
                <w:color w:val="000000" w:themeColor="text1"/>
                <w:lang w:eastAsia="en-US"/>
              </w:rPr>
            </w:pPr>
            <w:r w:rsidRPr="00341FCA">
              <w:rPr>
                <w:noProof/>
                <w:color w:val="000000" w:themeColor="text1"/>
                <w:lang w:eastAsia="en-US"/>
              </w:rPr>
              <w:t>- Basic understanding of REST API development</w:t>
            </w:r>
            <w:r>
              <w:rPr>
                <w:noProof/>
                <w:color w:val="000000" w:themeColor="text1"/>
                <w:lang w:eastAsia="en-US"/>
              </w:rPr>
              <w:t>, Ajax and Python.</w:t>
            </w:r>
          </w:p>
          <w:p w:rsidR="0004541B" w:rsidRPr="00341FCA" w:rsidRDefault="0004541B" w:rsidP="00341FCA">
            <w:pPr>
              <w:rPr>
                <w:noProof/>
                <w:color w:val="000000" w:themeColor="text1"/>
                <w:lang w:eastAsia="en-US"/>
              </w:rPr>
            </w:pPr>
            <w:r w:rsidRPr="00341FCA">
              <w:rPr>
                <w:noProof/>
                <w:color w:val="000000" w:themeColor="text1"/>
                <w:lang w:eastAsia="en-US"/>
              </w:rPr>
              <w:t>- Experience</w:t>
            </w:r>
            <w:r w:rsidR="00F422B3">
              <w:rPr>
                <w:noProof/>
                <w:color w:val="000000" w:themeColor="text1"/>
                <w:lang w:eastAsia="en-US"/>
              </w:rPr>
              <w:t>d</w:t>
            </w:r>
            <w:r w:rsidRPr="00341FCA">
              <w:rPr>
                <w:noProof/>
                <w:color w:val="000000" w:themeColor="text1"/>
                <w:lang w:eastAsia="en-US"/>
              </w:rPr>
              <w:t xml:space="preserve"> in creating responsive design using CSS frameworks such as Bootstrap</w:t>
            </w:r>
            <w:r>
              <w:rPr>
                <w:noProof/>
                <w:color w:val="000000" w:themeColor="text1"/>
                <w:lang w:eastAsia="en-US"/>
              </w:rPr>
              <w:t xml:space="preserve"> and CSS Preprocessor SASS</w:t>
            </w:r>
          </w:p>
          <w:p w:rsidR="0004541B" w:rsidRDefault="0004541B" w:rsidP="00341FCA">
            <w:pPr>
              <w:rPr>
                <w:noProof/>
                <w:color w:val="000000" w:themeColor="text1"/>
                <w:lang w:eastAsia="en-US"/>
              </w:rPr>
            </w:pPr>
            <w:r w:rsidRPr="00341FCA">
              <w:rPr>
                <w:noProof/>
                <w:color w:val="000000" w:themeColor="text1"/>
                <w:lang w:eastAsia="en-US"/>
              </w:rPr>
              <w:t>- Knowledge of version control with Git</w:t>
            </w:r>
            <w:r w:rsidR="005911CC">
              <w:rPr>
                <w:noProof/>
                <w:color w:val="000000" w:themeColor="text1"/>
                <w:lang w:eastAsia="en-US"/>
              </w:rPr>
              <w:t>, Github and</w:t>
            </w:r>
          </w:p>
          <w:p w:rsidR="0004541B" w:rsidRDefault="00FC3761" w:rsidP="004D3011">
            <w:pPr>
              <w:rPr>
                <w:noProof/>
                <w:color w:val="000000" w:themeColor="text1"/>
                <w:lang w:eastAsia="en-US"/>
              </w:rPr>
            </w:pPr>
            <w:r>
              <w:rPr>
                <w:noProof/>
                <w:color w:val="000000" w:themeColor="text1"/>
                <w:lang w:eastAsia="en-US"/>
              </w:rPr>
              <w:t>Bootstrap</w:t>
            </w:r>
          </w:p>
          <w:p w:rsidR="0004541B" w:rsidRDefault="0004541B" w:rsidP="004D3011">
            <w:pPr>
              <w:rPr>
                <w:noProof/>
                <w:color w:val="000000" w:themeColor="text1"/>
                <w:lang w:eastAsia="en-US"/>
              </w:rPr>
            </w:pPr>
          </w:p>
          <w:p w:rsidR="0004541B" w:rsidRDefault="0004541B" w:rsidP="004D3011">
            <w:pPr>
              <w:rPr>
                <w:noProof/>
                <w:color w:val="000000" w:themeColor="text1"/>
                <w:lang w:eastAsia="en-US"/>
              </w:rPr>
            </w:pPr>
          </w:p>
          <w:p w:rsidR="0004541B" w:rsidRPr="00E0388C" w:rsidRDefault="0004541B" w:rsidP="001B2907">
            <w:pPr>
              <w:rPr>
                <w:noProof/>
                <w:color w:val="000000" w:themeColor="text1"/>
                <w:lang w:eastAsia="en-US"/>
              </w:rPr>
            </w:pPr>
          </w:p>
        </w:tc>
      </w:tr>
    </w:tbl>
    <w:p w:rsidR="0043117B" w:rsidRDefault="00791A1F" w:rsidP="000C45FF">
      <w:pPr>
        <w:tabs>
          <w:tab w:val="left" w:pos="990"/>
        </w:tabs>
      </w:pPr>
    </w:p>
    <w:sectPr w:rsidR="0043117B" w:rsidSect="000C45FF">
      <w:headerReference w:type="default" r:id="rId1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1A1F" w:rsidRDefault="00791A1F" w:rsidP="000C45FF">
      <w:r>
        <w:separator/>
      </w:r>
    </w:p>
  </w:endnote>
  <w:endnote w:type="continuationSeparator" w:id="0">
    <w:p w:rsidR="00791A1F" w:rsidRDefault="00791A1F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MS Gothic"/>
    <w:charset w:val="80"/>
    <w:family w:val="swiss"/>
    <w:pitch w:val="variable"/>
    <w:sig w:usb0="E00002FF" w:usb1="6AC7FFFF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1A1F" w:rsidRDefault="00791A1F" w:rsidP="000C45FF">
      <w:r>
        <w:separator/>
      </w:r>
    </w:p>
  </w:footnote>
  <w:footnote w:type="continuationSeparator" w:id="0">
    <w:p w:rsidR="00791A1F" w:rsidRDefault="00791A1F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45FF" w:rsidRDefault="000C45FF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8240" behindDoc="1" locked="0" layoutInCell="1" allowOverlap="1" wp14:anchorId="4D6F4968" wp14:editId="13F63768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7B579E"/>
    <w:multiLevelType w:val="hybridMultilevel"/>
    <w:tmpl w:val="2DDE1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33415E"/>
    <w:multiLevelType w:val="hybridMultilevel"/>
    <w:tmpl w:val="F04E9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A11F3"/>
    <w:multiLevelType w:val="hybridMultilevel"/>
    <w:tmpl w:val="F660681A"/>
    <w:lvl w:ilvl="0" w:tplc="F970D9FA">
      <w:start w:val="2002"/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882BE2"/>
    <w:multiLevelType w:val="hybridMultilevel"/>
    <w:tmpl w:val="AE884B1E"/>
    <w:lvl w:ilvl="0" w:tplc="00786448">
      <w:start w:val="2002"/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385BD3"/>
    <w:multiLevelType w:val="hybridMultilevel"/>
    <w:tmpl w:val="F69C3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C801C4"/>
    <w:multiLevelType w:val="hybridMultilevel"/>
    <w:tmpl w:val="E72E4DC0"/>
    <w:lvl w:ilvl="0" w:tplc="745E9EE0">
      <w:start w:val="2002"/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727855"/>
    <w:multiLevelType w:val="hybridMultilevel"/>
    <w:tmpl w:val="9BC6756E"/>
    <w:lvl w:ilvl="0" w:tplc="745E9EE0">
      <w:start w:val="2002"/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0A1856"/>
    <w:multiLevelType w:val="hybridMultilevel"/>
    <w:tmpl w:val="BFAE1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  <w:num w:numId="6">
    <w:abstractNumId w:val="6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doNotDisplayPageBoundaries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252"/>
    <w:rsid w:val="00036450"/>
    <w:rsid w:val="0004541B"/>
    <w:rsid w:val="00094499"/>
    <w:rsid w:val="000C45FF"/>
    <w:rsid w:val="000E3FD1"/>
    <w:rsid w:val="000F3251"/>
    <w:rsid w:val="00112054"/>
    <w:rsid w:val="001525E1"/>
    <w:rsid w:val="00180329"/>
    <w:rsid w:val="0019001F"/>
    <w:rsid w:val="001A74A5"/>
    <w:rsid w:val="001B2907"/>
    <w:rsid w:val="001B2ABD"/>
    <w:rsid w:val="001E0391"/>
    <w:rsid w:val="001E1759"/>
    <w:rsid w:val="001F1ECC"/>
    <w:rsid w:val="002400EB"/>
    <w:rsid w:val="00256CF7"/>
    <w:rsid w:val="00281FD5"/>
    <w:rsid w:val="0030481B"/>
    <w:rsid w:val="003156FC"/>
    <w:rsid w:val="003254B5"/>
    <w:rsid w:val="00341FCA"/>
    <w:rsid w:val="0037121F"/>
    <w:rsid w:val="003743BD"/>
    <w:rsid w:val="003A6B7D"/>
    <w:rsid w:val="003B06CA"/>
    <w:rsid w:val="004071FC"/>
    <w:rsid w:val="00445947"/>
    <w:rsid w:val="004602DF"/>
    <w:rsid w:val="004813B3"/>
    <w:rsid w:val="00496591"/>
    <w:rsid w:val="004C63E4"/>
    <w:rsid w:val="004D3011"/>
    <w:rsid w:val="005262AC"/>
    <w:rsid w:val="0059072F"/>
    <w:rsid w:val="005911CC"/>
    <w:rsid w:val="005E39D5"/>
    <w:rsid w:val="005F08AD"/>
    <w:rsid w:val="00600670"/>
    <w:rsid w:val="0062123A"/>
    <w:rsid w:val="00646E75"/>
    <w:rsid w:val="006771D0"/>
    <w:rsid w:val="00715FCB"/>
    <w:rsid w:val="00743101"/>
    <w:rsid w:val="00767252"/>
    <w:rsid w:val="007775E1"/>
    <w:rsid w:val="007867A0"/>
    <w:rsid w:val="00791A1F"/>
    <w:rsid w:val="007927F5"/>
    <w:rsid w:val="007D6A03"/>
    <w:rsid w:val="007F615C"/>
    <w:rsid w:val="00802CA0"/>
    <w:rsid w:val="008550E6"/>
    <w:rsid w:val="009260CD"/>
    <w:rsid w:val="00952C25"/>
    <w:rsid w:val="009A718F"/>
    <w:rsid w:val="00A04747"/>
    <w:rsid w:val="00A2118D"/>
    <w:rsid w:val="00A717E6"/>
    <w:rsid w:val="00AD76E2"/>
    <w:rsid w:val="00B20152"/>
    <w:rsid w:val="00B359E4"/>
    <w:rsid w:val="00B57D98"/>
    <w:rsid w:val="00B70850"/>
    <w:rsid w:val="00B748B2"/>
    <w:rsid w:val="00C066B6"/>
    <w:rsid w:val="00C37BA1"/>
    <w:rsid w:val="00C4674C"/>
    <w:rsid w:val="00C506CF"/>
    <w:rsid w:val="00C64D40"/>
    <w:rsid w:val="00C72BED"/>
    <w:rsid w:val="00C9578B"/>
    <w:rsid w:val="00CB0055"/>
    <w:rsid w:val="00CC2B6F"/>
    <w:rsid w:val="00CF6F67"/>
    <w:rsid w:val="00D2522B"/>
    <w:rsid w:val="00D422DE"/>
    <w:rsid w:val="00D44795"/>
    <w:rsid w:val="00D5459D"/>
    <w:rsid w:val="00D570B5"/>
    <w:rsid w:val="00D6240A"/>
    <w:rsid w:val="00DA1F4D"/>
    <w:rsid w:val="00DD172A"/>
    <w:rsid w:val="00E0388C"/>
    <w:rsid w:val="00E25A26"/>
    <w:rsid w:val="00E4381A"/>
    <w:rsid w:val="00E55D74"/>
    <w:rsid w:val="00F422B3"/>
    <w:rsid w:val="00F60274"/>
    <w:rsid w:val="00F77FB9"/>
    <w:rsid w:val="00FB068F"/>
    <w:rsid w:val="00FC3761"/>
    <w:rsid w:val="00FE2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8007E4D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5459D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2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D5459D"/>
    <w:rPr>
      <w:rFonts w:asciiTheme="majorHAnsi" w:eastAsiaTheme="majorEastAsia" w:hAnsiTheme="majorHAnsi" w:cstheme="majorBidi"/>
      <w:b/>
      <w:caps/>
      <w:color w:val="548AB7" w:themeColor="accent1" w:themeShade="BF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072F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072F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semiHidden/>
    <w:qFormat/>
    <w:rsid w:val="00D570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IXTUS\AppData\Roaming\Microsoft\Templates\Bold%20modern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D26C30C310C41B1A61BBEBA5EE1BD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D21D8A-63E1-4CD1-A733-DC4F359836A0}"/>
      </w:docPartPr>
      <w:docPartBody>
        <w:p w:rsidR="009D28B0" w:rsidRDefault="00E66C5B" w:rsidP="00E66C5B">
          <w:pPr>
            <w:pStyle w:val="5D26C30C310C41B1A61BBEBA5EE1BD23"/>
          </w:pPr>
          <w:r w:rsidRPr="00CB0055">
            <w:t>Contact</w:t>
          </w:r>
        </w:p>
      </w:docPartBody>
    </w:docPart>
    <w:docPart>
      <w:docPartPr>
        <w:name w:val="4DC395C6FD7348FEBDDA94463D4DC4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572D63-E628-4D51-936A-6BD3B3F08B6B}"/>
      </w:docPartPr>
      <w:docPartBody>
        <w:p w:rsidR="009D28B0" w:rsidRDefault="00E66C5B" w:rsidP="00E66C5B">
          <w:pPr>
            <w:pStyle w:val="4DC395C6FD7348FEBDDA94463D4DC41E"/>
          </w:pPr>
          <w:r w:rsidRPr="004D3011">
            <w:t>WEBSITE:</w:t>
          </w:r>
        </w:p>
      </w:docPartBody>
    </w:docPart>
    <w:docPart>
      <w:docPartPr>
        <w:name w:val="988B66110B404977B35CF1FA99ADF7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5DE2C1-E7FD-45AC-B17A-D949F595F63E}"/>
      </w:docPartPr>
      <w:docPartBody>
        <w:p w:rsidR="009D28B0" w:rsidRDefault="00E66C5B" w:rsidP="00E66C5B">
          <w:pPr>
            <w:pStyle w:val="988B66110B404977B35CF1FA99ADF7E9"/>
          </w:pPr>
          <w:r w:rsidRPr="004D3011">
            <w:t>EMAIL:</w:t>
          </w:r>
        </w:p>
      </w:docPartBody>
    </w:docPart>
    <w:docPart>
      <w:docPartPr>
        <w:name w:val="BEEE1BF74F9747B8AFA51A51BCCF40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4FF2FC-1A25-4050-B8A8-C1254E900CC8}"/>
      </w:docPartPr>
      <w:docPartBody>
        <w:p w:rsidR="009D28B0" w:rsidRDefault="00E66C5B" w:rsidP="00E66C5B">
          <w:pPr>
            <w:pStyle w:val="BEEE1BF74F9747B8AFA51A51BCCF401F"/>
          </w:pPr>
          <w:r w:rsidRPr="00CB0055">
            <w:t>Hobbies</w:t>
          </w:r>
        </w:p>
      </w:docPartBody>
    </w:docPart>
    <w:docPart>
      <w:docPartPr>
        <w:name w:val="D356267DF2414224B719E3C804D98D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7B1317-7950-4414-A197-0214457EE1AD}"/>
      </w:docPartPr>
      <w:docPartBody>
        <w:p w:rsidR="009D28B0" w:rsidRDefault="00E66C5B" w:rsidP="00E66C5B">
          <w:pPr>
            <w:pStyle w:val="D356267DF2414224B719E3C804D98DA4"/>
          </w:pPr>
          <w:r w:rsidRPr="00036450">
            <w:t>EDUCATION</w:t>
          </w:r>
        </w:p>
      </w:docPartBody>
    </w:docPart>
    <w:docPart>
      <w:docPartPr>
        <w:name w:val="6A338120EE1E4F5898FE3D83C97826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B628D7-E7E2-4CD2-A2C3-EFF1D326E6D8}"/>
      </w:docPartPr>
      <w:docPartBody>
        <w:p w:rsidR="009D28B0" w:rsidRDefault="00E66C5B" w:rsidP="00E66C5B">
          <w:pPr>
            <w:pStyle w:val="6A338120EE1E4F5898FE3D83C978268C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altName w:val="MS Gothic"/>
    <w:charset w:val="80"/>
    <w:family w:val="swiss"/>
    <w:pitch w:val="variable"/>
    <w:sig w:usb0="E00002FF" w:usb1="6AC7FFFF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630B"/>
    <w:rsid w:val="00315828"/>
    <w:rsid w:val="00711299"/>
    <w:rsid w:val="0085630B"/>
    <w:rsid w:val="009D28B0"/>
    <w:rsid w:val="00E66C5B"/>
    <w:rsid w:val="00EF0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E66C5B"/>
    <w:pPr>
      <w:keepNext/>
      <w:keepLines/>
      <w:pBdr>
        <w:bottom w:val="single" w:sz="8" w:space="1" w:color="5B9BD5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5B6D1E957A64417BF5EECA6D7C181DB">
    <w:name w:val="85B6D1E957A64417BF5EECA6D7C181DB"/>
  </w:style>
  <w:style w:type="paragraph" w:customStyle="1" w:styleId="B9D09B251D904D0F8705D9EE78775D46">
    <w:name w:val="B9D09B251D904D0F8705D9EE78775D46"/>
  </w:style>
  <w:style w:type="paragraph" w:customStyle="1" w:styleId="E031E18DD983462A92B52A42232554C7">
    <w:name w:val="E031E18DD983462A92B52A42232554C7"/>
  </w:style>
  <w:style w:type="paragraph" w:customStyle="1" w:styleId="0EFE1AF811954D2180936C324D7B281B">
    <w:name w:val="0EFE1AF811954D2180936C324D7B281B"/>
  </w:style>
  <w:style w:type="paragraph" w:customStyle="1" w:styleId="744A12E785EE48869D22EA147A95DEC7">
    <w:name w:val="744A12E785EE48869D22EA147A95DEC7"/>
  </w:style>
  <w:style w:type="paragraph" w:customStyle="1" w:styleId="1601205C710643C389A92706316232DC">
    <w:name w:val="1601205C710643C389A92706316232DC"/>
  </w:style>
  <w:style w:type="paragraph" w:customStyle="1" w:styleId="FC5E18C906F24538B19A13EE404A1F2F">
    <w:name w:val="FC5E18C906F24538B19A13EE404A1F2F"/>
  </w:style>
  <w:style w:type="paragraph" w:customStyle="1" w:styleId="28DCB8C6BF1C4D8CB933B1B82B7C4F48">
    <w:name w:val="28DCB8C6BF1C4D8CB933B1B82B7C4F48"/>
  </w:style>
  <w:style w:type="paragraph" w:customStyle="1" w:styleId="B87B39E42AB54C2487A148DF67CEBC86">
    <w:name w:val="B87B39E42AB54C2487A148DF67CEBC86"/>
  </w:style>
  <w:style w:type="paragraph" w:customStyle="1" w:styleId="0A1FE64BCEB84BD18459EA8D7552FF6F">
    <w:name w:val="0A1FE64BCEB84BD18459EA8D7552FF6F"/>
  </w:style>
  <w:style w:type="character" w:styleId="Hyperlink">
    <w:name w:val="Hyperlink"/>
    <w:basedOn w:val="DefaultParagraphFont"/>
    <w:uiPriority w:val="99"/>
    <w:unhideWhenUsed/>
    <w:rsid w:val="0085630B"/>
    <w:rPr>
      <w:color w:val="C45911" w:themeColor="accent2" w:themeShade="BF"/>
      <w:u w:val="single"/>
    </w:rPr>
  </w:style>
  <w:style w:type="paragraph" w:customStyle="1" w:styleId="AE0C2E37E65E497899290ED8B6C7BFB4">
    <w:name w:val="AE0C2E37E65E497899290ED8B6C7BFB4"/>
  </w:style>
  <w:style w:type="paragraph" w:customStyle="1" w:styleId="A951BA072AEC44529177EC6E190C4A1D">
    <w:name w:val="A951BA072AEC44529177EC6E190C4A1D"/>
  </w:style>
  <w:style w:type="paragraph" w:customStyle="1" w:styleId="4F027DACBC4D4366941EEEDDD37B2A19">
    <w:name w:val="4F027DACBC4D4366941EEEDDD37B2A19"/>
  </w:style>
  <w:style w:type="paragraph" w:customStyle="1" w:styleId="B8D5040C69604D17B16D2B292CA524F6">
    <w:name w:val="B8D5040C69604D17B16D2B292CA524F6"/>
  </w:style>
  <w:style w:type="paragraph" w:customStyle="1" w:styleId="D044967E50F94481A03C7ED4D6336AE5">
    <w:name w:val="D044967E50F94481A03C7ED4D6336AE5"/>
  </w:style>
  <w:style w:type="paragraph" w:customStyle="1" w:styleId="4C3DE0ED0224418FB6997785519826A6">
    <w:name w:val="4C3DE0ED0224418FB6997785519826A6"/>
  </w:style>
  <w:style w:type="paragraph" w:customStyle="1" w:styleId="EF6CB069AF0A4B6DB9D35E3ED511EC00">
    <w:name w:val="EF6CB069AF0A4B6DB9D35E3ED511EC00"/>
  </w:style>
  <w:style w:type="paragraph" w:customStyle="1" w:styleId="8DC662C5F59E4BFCB6E45DAFF77BC37F">
    <w:name w:val="8DC662C5F59E4BFCB6E45DAFF77BC37F"/>
  </w:style>
  <w:style w:type="paragraph" w:customStyle="1" w:styleId="9FAE8EC64B394A1FBB16C5E075AF981B">
    <w:name w:val="9FAE8EC64B394A1FBB16C5E075AF981B"/>
  </w:style>
  <w:style w:type="paragraph" w:customStyle="1" w:styleId="98130EABBF4B4F56AD94C83D04921A17">
    <w:name w:val="98130EABBF4B4F56AD94C83D04921A17"/>
  </w:style>
  <w:style w:type="paragraph" w:customStyle="1" w:styleId="7901DB08A8574820B16DFFCD444B0239">
    <w:name w:val="7901DB08A8574820B16DFFCD444B0239"/>
  </w:style>
  <w:style w:type="paragraph" w:customStyle="1" w:styleId="86856E6B50824E9D91626765331EDEEA">
    <w:name w:val="86856E6B50824E9D91626765331EDEEA"/>
  </w:style>
  <w:style w:type="paragraph" w:customStyle="1" w:styleId="BBE69D6EACC34174B1CFFAFFDF1EEBD7">
    <w:name w:val="BBE69D6EACC34174B1CFFAFFDF1EEBD7"/>
  </w:style>
  <w:style w:type="paragraph" w:customStyle="1" w:styleId="0B6D4E384F244C14962DE3BBBC8BFD1B">
    <w:name w:val="0B6D4E384F244C14962DE3BBBC8BFD1B"/>
  </w:style>
  <w:style w:type="paragraph" w:customStyle="1" w:styleId="BAB5B9E2CDBC4D50ADBBD44DAFD9D7F2">
    <w:name w:val="BAB5B9E2CDBC4D50ADBBD44DAFD9D7F2"/>
  </w:style>
  <w:style w:type="paragraph" w:customStyle="1" w:styleId="1143BBA7AB67440DBE94E22602D63073">
    <w:name w:val="1143BBA7AB67440DBE94E22602D63073"/>
  </w:style>
  <w:style w:type="paragraph" w:customStyle="1" w:styleId="72291D1C063343F9A393B693BC9ADF97">
    <w:name w:val="72291D1C063343F9A393B693BC9ADF97"/>
  </w:style>
  <w:style w:type="paragraph" w:customStyle="1" w:styleId="5E3AD442153D48F18D61CE4FE7B9D896">
    <w:name w:val="5E3AD442153D48F18D61CE4FE7B9D896"/>
  </w:style>
  <w:style w:type="paragraph" w:customStyle="1" w:styleId="28767B0A492645589D317484BFA89D64">
    <w:name w:val="28767B0A492645589D317484BFA89D64"/>
  </w:style>
  <w:style w:type="paragraph" w:customStyle="1" w:styleId="8C55AB9D043A4293BD368B7E964EC286">
    <w:name w:val="8C55AB9D043A4293BD368B7E964EC286"/>
  </w:style>
  <w:style w:type="paragraph" w:customStyle="1" w:styleId="120FCCF6518F480AA68A82F0E9299000">
    <w:name w:val="120FCCF6518F480AA68A82F0E9299000"/>
  </w:style>
  <w:style w:type="paragraph" w:customStyle="1" w:styleId="FB85FC52E8604509BAECD9C12769C46D">
    <w:name w:val="FB85FC52E8604509BAECD9C12769C46D"/>
  </w:style>
  <w:style w:type="paragraph" w:customStyle="1" w:styleId="74E3611660BC458C931546E98174BBD4">
    <w:name w:val="74E3611660BC458C931546E98174BBD4"/>
  </w:style>
  <w:style w:type="paragraph" w:customStyle="1" w:styleId="DB6BD9331BE4419B9737FFBFBD30F7F5">
    <w:name w:val="DB6BD9331BE4419B9737FFBFBD30F7F5"/>
  </w:style>
  <w:style w:type="paragraph" w:customStyle="1" w:styleId="6482CCBF50EE48839F858DAC30D16B02">
    <w:name w:val="6482CCBF50EE48839F858DAC30D16B02"/>
  </w:style>
  <w:style w:type="paragraph" w:customStyle="1" w:styleId="FF2D7E1B7AD843979391739641FD4B56">
    <w:name w:val="FF2D7E1B7AD843979391739641FD4B56"/>
  </w:style>
  <w:style w:type="paragraph" w:customStyle="1" w:styleId="59F031AAD0E648F088DEC018F0570A85">
    <w:name w:val="59F031AAD0E648F088DEC018F0570A85"/>
  </w:style>
  <w:style w:type="paragraph" w:customStyle="1" w:styleId="4F28B122726E40C38FC81E06CC4D45F7">
    <w:name w:val="4F28B122726E40C38FC81E06CC4D45F7"/>
  </w:style>
  <w:style w:type="paragraph" w:customStyle="1" w:styleId="8398AE1567014E0AB305695FE4FCA509">
    <w:name w:val="8398AE1567014E0AB305695FE4FCA509"/>
  </w:style>
  <w:style w:type="paragraph" w:customStyle="1" w:styleId="EF56FB1BF7FF4E748D8724AF7C32E9BD">
    <w:name w:val="EF56FB1BF7FF4E748D8724AF7C32E9BD"/>
  </w:style>
  <w:style w:type="character" w:customStyle="1" w:styleId="Heading2Char">
    <w:name w:val="Heading 2 Char"/>
    <w:basedOn w:val="DefaultParagraphFont"/>
    <w:link w:val="Heading2"/>
    <w:uiPriority w:val="9"/>
    <w:rsid w:val="00E66C5B"/>
    <w:rPr>
      <w:rFonts w:asciiTheme="majorHAnsi" w:eastAsiaTheme="majorEastAsia" w:hAnsiTheme="majorHAnsi" w:cstheme="majorBidi"/>
      <w:b/>
      <w:bCs/>
      <w:caps/>
      <w:szCs w:val="26"/>
      <w:lang w:eastAsia="ja-JP"/>
    </w:rPr>
  </w:style>
  <w:style w:type="paragraph" w:customStyle="1" w:styleId="F4A11F41E24E443198DA02011DC65771">
    <w:name w:val="F4A11F41E24E443198DA02011DC65771"/>
  </w:style>
  <w:style w:type="paragraph" w:customStyle="1" w:styleId="7EB76C6511964217B84B707D36F0EB1A">
    <w:name w:val="7EB76C6511964217B84B707D36F0EB1A"/>
    <w:rsid w:val="0085630B"/>
  </w:style>
  <w:style w:type="paragraph" w:customStyle="1" w:styleId="2764C3DE7F2B4686997E54207AA9A53A">
    <w:name w:val="2764C3DE7F2B4686997E54207AA9A53A"/>
    <w:rsid w:val="0085630B"/>
  </w:style>
  <w:style w:type="paragraph" w:customStyle="1" w:styleId="1C7D1B60A9C14B99A379164C9014997D">
    <w:name w:val="1C7D1B60A9C14B99A379164C9014997D"/>
    <w:rsid w:val="0085630B"/>
  </w:style>
  <w:style w:type="paragraph" w:customStyle="1" w:styleId="BE69C71791E84450904BF868EA1653DD">
    <w:name w:val="BE69C71791E84450904BF868EA1653DD"/>
    <w:rsid w:val="0085630B"/>
  </w:style>
  <w:style w:type="paragraph" w:customStyle="1" w:styleId="E5E6958BC5C54503A0D3264F19D05EC7">
    <w:name w:val="E5E6958BC5C54503A0D3264F19D05EC7"/>
    <w:rsid w:val="0085630B"/>
  </w:style>
  <w:style w:type="paragraph" w:customStyle="1" w:styleId="4C248AF06D5E4DD6BCA008A89954987D">
    <w:name w:val="4C248AF06D5E4DD6BCA008A89954987D"/>
    <w:rsid w:val="0085630B"/>
  </w:style>
  <w:style w:type="paragraph" w:customStyle="1" w:styleId="E5A4073737E040D881716DCD630C13E7">
    <w:name w:val="E5A4073737E040D881716DCD630C13E7"/>
    <w:rsid w:val="0085630B"/>
  </w:style>
  <w:style w:type="paragraph" w:customStyle="1" w:styleId="EABBC393B5A3437DADBB68F759E48F13">
    <w:name w:val="EABBC393B5A3437DADBB68F759E48F13"/>
    <w:rsid w:val="0085630B"/>
  </w:style>
  <w:style w:type="paragraph" w:customStyle="1" w:styleId="8CC2516E8D56494182CB94C6DB524BC2">
    <w:name w:val="8CC2516E8D56494182CB94C6DB524BC2"/>
    <w:rsid w:val="0085630B"/>
  </w:style>
  <w:style w:type="paragraph" w:customStyle="1" w:styleId="E2C3EF1012BF49B5BEE182CC4D40447D">
    <w:name w:val="E2C3EF1012BF49B5BEE182CC4D40447D"/>
    <w:rsid w:val="0085630B"/>
  </w:style>
  <w:style w:type="paragraph" w:customStyle="1" w:styleId="BCD7E57567DE42C4B306347323EFD720">
    <w:name w:val="BCD7E57567DE42C4B306347323EFD720"/>
    <w:rsid w:val="0085630B"/>
  </w:style>
  <w:style w:type="paragraph" w:customStyle="1" w:styleId="1101E8FB7B1B4353BB3759688343519B">
    <w:name w:val="1101E8FB7B1B4353BB3759688343519B"/>
    <w:rsid w:val="0085630B"/>
  </w:style>
  <w:style w:type="paragraph" w:customStyle="1" w:styleId="35F1667D7C0B4836BAA7898D1CC70395">
    <w:name w:val="35F1667D7C0B4836BAA7898D1CC70395"/>
    <w:rsid w:val="0085630B"/>
  </w:style>
  <w:style w:type="paragraph" w:customStyle="1" w:styleId="A4322D1C48D34CF4B7A164E0CD1B7831">
    <w:name w:val="A4322D1C48D34CF4B7A164E0CD1B7831"/>
    <w:rsid w:val="0085630B"/>
  </w:style>
  <w:style w:type="paragraph" w:customStyle="1" w:styleId="3ACB46060B67447DA830F623E568939D">
    <w:name w:val="3ACB46060B67447DA830F623E568939D"/>
    <w:rsid w:val="0085630B"/>
  </w:style>
  <w:style w:type="paragraph" w:customStyle="1" w:styleId="F70822763B7F4DB4AE8895E2B25C7518">
    <w:name w:val="F70822763B7F4DB4AE8895E2B25C7518"/>
    <w:rsid w:val="0085630B"/>
  </w:style>
  <w:style w:type="paragraph" w:customStyle="1" w:styleId="748CB9E85336432BA2DDFC93A6C00A8F">
    <w:name w:val="748CB9E85336432BA2DDFC93A6C00A8F"/>
    <w:rsid w:val="0085630B"/>
  </w:style>
  <w:style w:type="paragraph" w:customStyle="1" w:styleId="8CD510376F9B4B6A9D22230AF09FAA9C">
    <w:name w:val="8CD510376F9B4B6A9D22230AF09FAA9C"/>
    <w:rsid w:val="0085630B"/>
  </w:style>
  <w:style w:type="paragraph" w:customStyle="1" w:styleId="8B1D9EB63B6F4AE3B11866F868B5CA2B">
    <w:name w:val="8B1D9EB63B6F4AE3B11866F868B5CA2B"/>
    <w:rsid w:val="0085630B"/>
  </w:style>
  <w:style w:type="paragraph" w:customStyle="1" w:styleId="9943EECCB8084A13B7460570AACBBF24">
    <w:name w:val="9943EECCB8084A13B7460570AACBBF24"/>
    <w:rsid w:val="0085630B"/>
  </w:style>
  <w:style w:type="paragraph" w:customStyle="1" w:styleId="8EE945AD21564A7DB126551807EE5B6F">
    <w:name w:val="8EE945AD21564A7DB126551807EE5B6F"/>
    <w:rsid w:val="0085630B"/>
  </w:style>
  <w:style w:type="paragraph" w:customStyle="1" w:styleId="AD8F6FBBFC1C479A8D143EB5CED2157A">
    <w:name w:val="AD8F6FBBFC1C479A8D143EB5CED2157A"/>
    <w:rsid w:val="0085630B"/>
  </w:style>
  <w:style w:type="paragraph" w:customStyle="1" w:styleId="5D26C30C310C41B1A61BBEBA5EE1BD23">
    <w:name w:val="5D26C30C310C41B1A61BBEBA5EE1BD23"/>
    <w:rsid w:val="00E66C5B"/>
  </w:style>
  <w:style w:type="paragraph" w:customStyle="1" w:styleId="556D9926DD8445C8AD87AC4EDF255C8C">
    <w:name w:val="556D9926DD8445C8AD87AC4EDF255C8C"/>
    <w:rsid w:val="00E66C5B"/>
  </w:style>
  <w:style w:type="paragraph" w:customStyle="1" w:styleId="4DC395C6FD7348FEBDDA94463D4DC41E">
    <w:name w:val="4DC395C6FD7348FEBDDA94463D4DC41E"/>
    <w:rsid w:val="00E66C5B"/>
  </w:style>
  <w:style w:type="paragraph" w:customStyle="1" w:styleId="988B66110B404977B35CF1FA99ADF7E9">
    <w:name w:val="988B66110B404977B35CF1FA99ADF7E9"/>
    <w:rsid w:val="00E66C5B"/>
  </w:style>
  <w:style w:type="paragraph" w:customStyle="1" w:styleId="BEEE1BF74F9747B8AFA51A51BCCF401F">
    <w:name w:val="BEEE1BF74F9747B8AFA51A51BCCF401F"/>
    <w:rsid w:val="00E66C5B"/>
  </w:style>
  <w:style w:type="paragraph" w:customStyle="1" w:styleId="D356267DF2414224B719E3C804D98DA4">
    <w:name w:val="D356267DF2414224B719E3C804D98DA4"/>
    <w:rsid w:val="00E66C5B"/>
  </w:style>
  <w:style w:type="paragraph" w:customStyle="1" w:styleId="6A338120EE1E4F5898FE3D83C978268C">
    <w:name w:val="6A338120EE1E4F5898FE3D83C978268C"/>
    <w:rsid w:val="00E66C5B"/>
  </w:style>
  <w:style w:type="paragraph" w:customStyle="1" w:styleId="E03EE343ED00448EB6CEDA833E1A4B30">
    <w:name w:val="E03EE343ED00448EB6CEDA833E1A4B30"/>
    <w:rsid w:val="00E66C5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143E149-BD72-41A7-8F13-AF59DE30D6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D14EC26-251D-443A-AF4F-B15D0F3B0F8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18506A0D-4821-47C2-BD9B-CACF27C6B10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Bold modern resume.dotx</Template>
  <TotalTime>0</TotalTime>
  <Pages>1</Pages>
  <Words>166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2023-02-11T10:52:00Z</dcterms:created>
  <dcterms:modified xsi:type="dcterms:W3CDTF">2023-02-11T10:52:00Z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